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5446A9" w14:textId="4C10CF28" w:rsidR="00FC1022" w:rsidRPr="004845FD" w:rsidRDefault="00FC1022" w:rsidP="004845F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4845F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 one</w:t>
                                    </w:r>
                                  </w:p>
                                </w:sdtContent>
                              </w:sdt>
                              <w:p w14:paraId="6227AFB0" w14:textId="777E6527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4845FD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Tim Grootscholten</w:t>
                                    </w:r>
                                  </w:sdtContent>
                                </w:sdt>
                              </w:p>
                              <w:p w14:paraId="3B63A723" w14:textId="3328B6D6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</w:t>
                                </w:r>
                                <w:r w:rsidR="004845FD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19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69BB794D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4845FD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11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4845FD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5446A9" w14:textId="4C10CF28" w:rsidR="00FC1022" w:rsidRPr="004845FD" w:rsidRDefault="00FC1022" w:rsidP="004845FD">
                              <w:pPr>
                                <w:pStyle w:val="Geenafstand"/>
                                <w:spacing w:before="40" w:after="40"/>
                                <w:rPr>
                                  <w:rStyle w:val="Subtielebenadrukking"/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4845F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 one</w:t>
                              </w:r>
                            </w:p>
                          </w:sdtContent>
                        </w:sdt>
                        <w:p w14:paraId="6227AFB0" w14:textId="777E6527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4845FD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Tim Grootscholten</w:t>
                              </w:r>
                            </w:sdtContent>
                          </w:sdt>
                        </w:p>
                        <w:p w14:paraId="3B63A723" w14:textId="3328B6D6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</w:t>
                          </w:r>
                          <w:r w:rsidR="004845FD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19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69BB794D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4845FD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11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4845FD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1F53A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1F53A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1F53A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="00915AE6" w:rsidRPr="001E3D4B">
              <w:rPr>
                <w:rStyle w:val="Hyperlink"/>
                <w:noProof/>
              </w:rPr>
              <w:t>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ERD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_Toc48642217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2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1F53A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="00915AE6" w:rsidRPr="001E3D4B">
              <w:rPr>
                <w:rStyle w:val="Hyperlink"/>
                <w:noProof/>
              </w:rPr>
              <w:t>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Data Dictionary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_Toc48642218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3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1F53A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="00915AE6" w:rsidRPr="001E3D4B">
              <w:rPr>
                <w:rStyle w:val="Hyperlink"/>
                <w:noProof/>
              </w:rPr>
              <w:t>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Klassendiagram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_Toc48642219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4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1F53A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="00915AE6" w:rsidRPr="001E3D4B">
              <w:rPr>
                <w:rStyle w:val="Hyperlink"/>
                <w:noProof/>
              </w:rPr>
              <w:t>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Sequentiediagram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_Toc48642220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1F53A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="00915AE6" w:rsidRPr="001E3D4B">
              <w:rPr>
                <w:rStyle w:val="Hyperlink"/>
                <w:noProof/>
              </w:rPr>
              <w:t>4.1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Applicatie starten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_Toc48642221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1F53A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="00915AE6" w:rsidRPr="001E3D4B">
              <w:rPr>
                <w:rStyle w:val="Hyperlink"/>
                <w:noProof/>
              </w:rPr>
              <w:t>4.2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Selecteer een antwoord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_Toc48642222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6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1F53A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="00915AE6" w:rsidRPr="001E3D4B">
              <w:rPr>
                <w:rStyle w:val="Hyperlink"/>
                <w:noProof/>
              </w:rPr>
              <w:t>4.3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Ga naar volgende vraag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_Toc48642223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1F53A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="00915AE6" w:rsidRPr="001E3D4B">
              <w:rPr>
                <w:rStyle w:val="Hyperlink"/>
                <w:noProof/>
              </w:rPr>
              <w:t>4.4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Inleveren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_Toc48642224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9C52211" w14:textId="77777777" w:rsidR="00F205B8" w:rsidRPr="00F205B8" w:rsidRDefault="00FC1022" w:rsidP="00F205B8">
      <w:pPr>
        <w:pStyle w:val="Kop1"/>
      </w:pPr>
      <w:bookmarkStart w:id="2" w:name="_Toc48642217"/>
      <w:r>
        <w:lastRenderedPageBreak/>
        <w:t>ERD</w:t>
      </w:r>
      <w:bookmarkEnd w:id="2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3" w:name="_Toc48642218"/>
      <w:r w:rsidRPr="00DC3041">
        <w:lastRenderedPageBreak/>
        <w:t>Data Dictionary</w:t>
      </w:r>
      <w:bookmarkEnd w:id="3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77777777" w:rsidR="00A257DF" w:rsidRDefault="00DC3041" w:rsidP="00222411">
      <w:pPr>
        <w:pStyle w:val="Kop1"/>
      </w:pPr>
      <w:bookmarkStart w:id="4" w:name="_Toc48642219"/>
      <w:r>
        <w:lastRenderedPageBreak/>
        <w:t>Klassendiagram</w:t>
      </w:r>
      <w:bookmarkEnd w:id="4"/>
    </w:p>
    <w:p w14:paraId="1238DB46" w14:textId="6821431A" w:rsidR="0F415017" w:rsidRDefault="0F415017" w:rsidP="0F415017"/>
    <w:p w14:paraId="01EF2CC3" w14:textId="320191AF" w:rsidR="0F415017" w:rsidRDefault="0F415017" w:rsidP="0F415017"/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00170462" w14:textId="661C5636" w:rsidR="00A257DF" w:rsidRDefault="00E93627" w:rsidP="00E93627">
      <w:pPr>
        <w:pStyle w:val="Kop2"/>
      </w:pPr>
      <w:bookmarkStart w:id="6" w:name="_Toc48642221"/>
      <w:r>
        <w:t>Applicatie starten</w:t>
      </w:r>
      <w:bookmarkEnd w:id="6"/>
    </w:p>
    <w:p w14:paraId="0E0FE0F9" w14:textId="58296EFD" w:rsidR="00056AB7" w:rsidRDefault="00056AB7" w:rsidP="00056AB7"/>
    <w:p w14:paraId="3E95B2E5" w14:textId="0FFCDBDA" w:rsidR="00B21287" w:rsidRDefault="00B21287" w:rsidP="00B21287"/>
    <w:p w14:paraId="728AF9CF" w14:textId="66A8D5E5" w:rsidR="00B21287" w:rsidRDefault="00B21287" w:rsidP="00B21287">
      <w:pPr>
        <w:tabs>
          <w:tab w:val="left" w:pos="1180"/>
        </w:tabs>
      </w:pPr>
      <w:r>
        <w:tab/>
      </w:r>
    </w:p>
    <w:p w14:paraId="7622A414" w14:textId="77777777" w:rsidR="00B21287" w:rsidRDefault="00B21287">
      <w:r>
        <w:br w:type="page"/>
      </w:r>
    </w:p>
    <w:p w14:paraId="27A100CF" w14:textId="19A237B4" w:rsidR="00B21287" w:rsidRDefault="00D6287A" w:rsidP="00D6287A">
      <w:pPr>
        <w:pStyle w:val="Kop2"/>
      </w:pPr>
      <w:bookmarkStart w:id="7" w:name="_Toc48642222"/>
      <w:r>
        <w:lastRenderedPageBreak/>
        <w:t>Selecteer een antwoord</w:t>
      </w:r>
      <w:bookmarkEnd w:id="7"/>
    </w:p>
    <w:p w14:paraId="7F3FBB7E" w14:textId="4B08DF70" w:rsidR="00D6287A" w:rsidRDefault="00D6287A" w:rsidP="00D6287A"/>
    <w:p w14:paraId="2E709F89" w14:textId="71DDF018" w:rsidR="00D6287A" w:rsidRDefault="00D6287A" w:rsidP="00D6287A"/>
    <w:p w14:paraId="6550FD8B" w14:textId="4893CEF4" w:rsidR="00CC5906" w:rsidRDefault="00CC5906" w:rsidP="00CC5906"/>
    <w:p w14:paraId="12F0BFB5" w14:textId="2E672D56" w:rsidR="00CC5906" w:rsidRDefault="00CC5906" w:rsidP="00CC5906">
      <w:pPr>
        <w:tabs>
          <w:tab w:val="left" w:pos="1310"/>
        </w:tabs>
      </w:pPr>
      <w:r>
        <w:tab/>
      </w:r>
    </w:p>
    <w:p w14:paraId="4743049F" w14:textId="77777777" w:rsidR="00CC5906" w:rsidRDefault="00CC5906">
      <w:r>
        <w:br w:type="page"/>
      </w:r>
    </w:p>
    <w:p w14:paraId="06D4D7CB" w14:textId="650B08C1" w:rsidR="00CC5906" w:rsidRDefault="00CC5906" w:rsidP="00CC5906">
      <w:pPr>
        <w:pStyle w:val="Kop2"/>
      </w:pPr>
      <w:bookmarkStart w:id="8" w:name="_Toc48642223"/>
      <w:r>
        <w:lastRenderedPageBreak/>
        <w:t>Ga naar volgende vraag</w:t>
      </w:r>
      <w:bookmarkEnd w:id="8"/>
    </w:p>
    <w:p w14:paraId="735BC09B" w14:textId="697747D2" w:rsidR="00CC5906" w:rsidRDefault="00CC5906" w:rsidP="00CC5906"/>
    <w:p w14:paraId="4D1047E9" w14:textId="756F0ABB" w:rsidR="005507D3" w:rsidRDefault="005507D3" w:rsidP="005507D3"/>
    <w:p w14:paraId="11515EE5" w14:textId="7320DC3C" w:rsidR="005507D3" w:rsidRDefault="00216180" w:rsidP="00FB7EFD">
      <w:pPr>
        <w:pStyle w:val="Kop2"/>
      </w:pPr>
      <w:bookmarkStart w:id="9" w:name="_Toc48642224"/>
      <w:r>
        <w:t>Inleveren</w:t>
      </w:r>
      <w:bookmarkEnd w:id="9"/>
    </w:p>
    <w:p w14:paraId="7DC3E513" w14:textId="200B33AF" w:rsidR="00FB7EFD" w:rsidRPr="00FB7EFD" w:rsidRDefault="00FB7EFD" w:rsidP="00FB7EFD"/>
    <w:sectPr w:rsidR="00FB7EFD" w:rsidRPr="00FB7EFD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B8D7" w14:textId="77777777" w:rsidR="00622C75" w:rsidRDefault="00622C75" w:rsidP="00A257DF">
      <w:pPr>
        <w:spacing w:after="0" w:line="240" w:lineRule="auto"/>
      </w:pPr>
      <w:r>
        <w:separator/>
      </w:r>
    </w:p>
  </w:endnote>
  <w:endnote w:type="continuationSeparator" w:id="0">
    <w:p w14:paraId="2CFF6DCD" w14:textId="77777777" w:rsidR="00622C75" w:rsidRDefault="00622C7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7C24368C" w:rsidR="00FC1022" w:rsidRDefault="00FC1022" w:rsidP="00222411">
    <w:pPr>
      <w:pStyle w:val="Voettekst"/>
    </w:pP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6EE" w14:textId="77777777" w:rsidR="00622C75" w:rsidRDefault="00622C75" w:rsidP="00A257DF">
      <w:pPr>
        <w:spacing w:after="0" w:line="240" w:lineRule="auto"/>
      </w:pPr>
      <w:r>
        <w:separator/>
      </w:r>
    </w:p>
  </w:footnote>
  <w:footnote w:type="continuationSeparator" w:id="0">
    <w:p w14:paraId="60494F6F" w14:textId="77777777" w:rsidR="00622C75" w:rsidRDefault="00622C7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67C736CB" w:rsidR="00FC1022" w:rsidRPr="002132BE" w:rsidRDefault="002132BE" w:rsidP="002132BE">
    <w:pPr>
      <w:pStyle w:val="Koptekst"/>
    </w:pPr>
    <w:r>
      <w:t>Technisch Ontwerp</w:t>
    </w:r>
    <w:r>
      <w:tab/>
      <w:t xml:space="preserve">Team </w:t>
    </w:r>
    <w:r w:rsidR="001F53AF">
      <w:t>Tim</w:t>
    </w:r>
    <w:r>
      <w:tab/>
      <w:t xml:space="preserve">Project </w:t>
    </w:r>
    <w:r w:rsidR="001F53AF">
      <w:t xml:space="preserve">Health </w:t>
    </w:r>
    <w:proofErr w:type="spellStart"/>
    <w:r w:rsidR="001F53AF">
      <w:t>one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1F53AF"/>
    <w:rsid w:val="002132BE"/>
    <w:rsid w:val="00216180"/>
    <w:rsid w:val="00222411"/>
    <w:rsid w:val="00267FD4"/>
    <w:rsid w:val="00313209"/>
    <w:rsid w:val="003703C3"/>
    <w:rsid w:val="004845FD"/>
    <w:rsid w:val="004C2F6C"/>
    <w:rsid w:val="004E34C0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73dbb10f-d65e-4026-aa5c-544c0db9c1c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2A37228-2D4A-4BE5-9885-4311E0DF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3885AE-77F4-49ED-B836-1646A9D3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83</TotalTime>
  <Pages>8</Pages>
  <Words>137</Words>
  <Characters>787</Characters>
  <Application>Microsoft Office Word</Application>
  <DocSecurity>0</DocSecurity>
  <Lines>6</Lines>
  <Paragraphs>1</Paragraphs>
  <ScaleCrop>false</ScaleCrop>
  <Company>ROC Mondriaan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 one</dc:subject>
  <dc:creator>Tim Grootscholten</dc:creator>
  <cp:keywords/>
  <dc:description/>
  <cp:lastModifiedBy>Tim Grootscholten</cp:lastModifiedBy>
  <cp:revision>21</cp:revision>
  <cp:lastPrinted>2019-10-02T10:33:00Z</cp:lastPrinted>
  <dcterms:created xsi:type="dcterms:W3CDTF">2020-07-08T12:15:00Z</dcterms:created>
  <dcterms:modified xsi:type="dcterms:W3CDTF">2020-11-02T12:15:00Z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